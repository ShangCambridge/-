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2694940" cy="551180"/>
            <wp:effectExtent l="0" t="0" r="10160" b="7620"/>
            <wp:docPr id="13" name="图片 13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go_smal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知识工程项目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系统分析设计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姓    名：</w:t>
      </w:r>
      <w:r>
        <w:rPr>
          <w:rFonts w:hint="eastAsia" w:eastAsia="黑体"/>
          <w:sz w:val="28"/>
          <w:lang w:val="en-US" w:eastAsia="zh-CN"/>
        </w:rPr>
        <w:t>李晓宵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eastAsia="zh-CN"/>
        </w:rPr>
      </w:pPr>
      <w:r>
        <w:rPr>
          <w:rFonts w:hint="eastAsia" w:eastAsia="黑体"/>
          <w:sz w:val="28"/>
        </w:rPr>
        <w:t>学    号：</w:t>
      </w:r>
      <w:r>
        <w:rPr>
          <w:rFonts w:hint="eastAsia" w:eastAsia="黑体"/>
          <w:sz w:val="28"/>
          <w:lang w:val="en-US" w:eastAsia="zh-CN"/>
        </w:rPr>
        <w:t>ZF1721224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专    业：</w:t>
      </w:r>
      <w:r>
        <w:rPr>
          <w:rFonts w:hint="eastAsia" w:eastAsia="黑体"/>
          <w:sz w:val="28"/>
          <w:lang w:val="en-US" w:eastAsia="zh-CN"/>
        </w:rPr>
        <w:t>软件工程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 xml:space="preserve">所属院系：北航软件学院 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（项目小组成员：陈广景、李晓宵、朱秀翠、卓颜洁）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2018.6.3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系统分析设计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这个系统主要包括两个功能：检索功能和推荐功能。借助知识图谱DBpedia链接开放数据，通过使用sparql查询语句，查找到图书、电影、游戏等相关出版物的基本信息，并展示到网页上。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检索功能，通过用户输入的关键词，以及所选择的出版物类别（图书、电影、游戏）来从知识图谱中获取相应的数据信息，在对这些数据信息进行一个json格式的转换，然后将解析后的json数据反映到网页上。这其中涉及到了一些前端知识，使用到了一个轻量级的Flask web应用框架，在此可以很好的满足这个系统的功能。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推荐功能，用户可以直接在系统页面上点击相应出版物推荐，即可搜到当下最火最热的出版物，通过可视化的方式，将推荐出版物的图片以及相关的简介呈现出来，同时将该出版物对应的链接直接添加到图片上，用户如果想继续深入了解该出版物的详细信息，可以通过直接点击图片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同时还需要统一团队编写代码规范，以便后期各个功能的整合与完善。尽最大努力将项目做得更好一些。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t>Beihang College of Software</w:t>
    </w:r>
    <w:r>
      <w:rPr>
        <w:rFonts w:hint="eastAsia"/>
      </w:rPr>
      <w:tab/>
    </w:r>
    <w:r>
      <w:rPr>
        <w:rFonts w:hint="eastAsia"/>
        <w:lang w:val="en-US" w:eastAsia="zh-CN"/>
      </w:rPr>
      <w:t>知识工程项目系统分析设计</w:t>
    </w:r>
    <w:r>
      <w:rPr>
        <w:rFonts w:hint="eastAsia"/>
      </w:rPr>
      <w:tab/>
    </w:r>
    <w:r>
      <w:rPr>
        <w:rFonts w:hint="eastAsia"/>
      </w:rPr>
      <w:t>北航软件学院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D1CB9"/>
    <w:rsid w:val="49BD1CB9"/>
    <w:rsid w:val="4B766BA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XiaoXia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2018-06-24T02:17:00Z</dcterms:created>
  <dc:creator>Ametreofsunshine</dc:creator>
  <cp:lastModifiedBy>Ametreofsunshine</cp:lastModifiedBy>
  <dcterms:modified xsi:type="dcterms:W3CDTF">2018-06-24T02:36:37Z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